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72869DF7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  <w:r w:rsidR="000203BE">
        <w:rPr>
          <w:sz w:val="32"/>
          <w:szCs w:val="32"/>
        </w:rPr>
        <w:br/>
      </w:r>
    </w:p>
    <w:p w14:paraId="339FF1DB" w14:textId="3166F5EE" w:rsidR="00DF23C4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374DD5E6" w14:textId="2A5327D9" w:rsidR="00FF7F50" w:rsidRPr="00DF23C4" w:rsidRDefault="00DF23C4" w:rsidP="00DF23C4">
      <w:pPr>
        <w:ind w:firstLine="360"/>
        <w:rPr>
          <w:rFonts w:ascii="Apple Color Emoji" w:hAnsi="Apple Color Emoji"/>
          <w:sz w:val="32"/>
          <w:szCs w:val="32"/>
        </w:rPr>
      </w:pPr>
      <w:r w:rsidRPr="00DF23C4"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At least 4 pages</w:t>
      </w:r>
    </w:p>
    <w:p w14:paraId="097ED471" w14:textId="3C859117" w:rsidR="00FF7F50" w:rsidRPr="00DF23C4" w:rsidRDefault="00DF23C4" w:rsidP="00DF23C4">
      <w:pPr>
        <w:ind w:left="360"/>
        <w:rPr>
          <w:sz w:val="32"/>
          <w:szCs w:val="32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DF23C4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FF7F50">
        <w:rPr>
          <w:sz w:val="32"/>
          <w:szCs w:val="32"/>
        </w:rPr>
        <w:t xml:space="preserve">At least 12 </w:t>
      </w:r>
      <w:r w:rsidRPr="00DF23C4">
        <w:rPr>
          <w:sz w:val="32"/>
          <w:szCs w:val="32"/>
          <w:u w:val="single"/>
        </w:rPr>
        <w:t>CSS style rules</w:t>
      </w:r>
    </w:p>
    <w:p w14:paraId="20F798F7" w14:textId="6081E28D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form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Contact (contact.html)</w:t>
      </w:r>
    </w:p>
    <w:p w14:paraId="55B3ED55" w14:textId="47EED16C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 table </w:t>
      </w:r>
      <w:r>
        <w:rPr>
          <w:sz w:val="32"/>
          <w:szCs w:val="32"/>
        </w:rPr>
        <w:t xml:space="preserve">in </w:t>
      </w:r>
      <w:r w:rsidRPr="00DF23C4">
        <w:rPr>
          <w:sz w:val="32"/>
          <w:szCs w:val="32"/>
          <w:u w:val="single"/>
        </w:rPr>
        <w:t>Members (members.html)</w:t>
      </w:r>
    </w:p>
    <w:p w14:paraId="72A4B928" w14:textId="72DF7B4E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list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Songs (songs.html)</w:t>
      </w:r>
    </w:p>
    <w:p w14:paraId="34602739" w14:textId="45841074" w:rsidR="00FF7F50" w:rsidRPr="00DF23C4" w:rsidRDefault="00DF23C4" w:rsidP="00DF23C4">
      <w:pPr>
        <w:ind w:firstLine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An external stylesheet </w:t>
      </w:r>
      <w:r w:rsidRPr="00DF23C4">
        <w:rPr>
          <w:sz w:val="32"/>
          <w:szCs w:val="32"/>
        </w:rPr>
        <w:t xml:space="preserve">– </w:t>
      </w:r>
      <w:r w:rsidRPr="00DF23C4">
        <w:rPr>
          <w:sz w:val="32"/>
          <w:szCs w:val="32"/>
          <w:u w:val="single"/>
        </w:rPr>
        <w:t>styles.css</w:t>
      </w:r>
    </w:p>
    <w:p w14:paraId="67CD7A90" w14:textId="0ED547A7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An internal stylesheet on at least one page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Home (index.html)</w:t>
      </w:r>
    </w:p>
    <w:p w14:paraId="7592CD2D" w14:textId="059886E8" w:rsidR="00DF23C4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8B1509" w:rsidRPr="00DF23C4">
        <w:rPr>
          <w:sz w:val="32"/>
          <w:szCs w:val="32"/>
        </w:rPr>
        <w:t>An inline style</w:t>
      </w:r>
      <w:r>
        <w:rPr>
          <w:sz w:val="32"/>
          <w:szCs w:val="32"/>
        </w:rPr>
        <w:t xml:space="preserve">: </w:t>
      </w:r>
      <w:r w:rsidRPr="00DF23C4">
        <w:rPr>
          <w:sz w:val="32"/>
          <w:szCs w:val="32"/>
          <w:u w:val="single"/>
        </w:rPr>
        <w:t>Home (index.html)</w:t>
      </w:r>
      <w:r>
        <w:rPr>
          <w:sz w:val="32"/>
          <w:szCs w:val="32"/>
          <w:u w:val="single"/>
        </w:rPr>
        <w:t xml:space="preserve">, Header &lt;1&gt;, first and second paragraph &lt;p&gt; </w:t>
      </w:r>
    </w:p>
    <w:p w14:paraId="50E3E3BE" w14:textId="09D3E721" w:rsidR="00FF7F50" w:rsidRPr="00A22562" w:rsidRDefault="00FF7F50" w:rsidP="0016466D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DF23C4">
        <w:rPr>
          <w:sz w:val="32"/>
          <w:szCs w:val="32"/>
        </w:rPr>
        <w:t xml:space="preserve">Two images – one must be a background image. </w:t>
      </w:r>
      <w:r w:rsidRPr="00DF23C4">
        <w:rPr>
          <w:sz w:val="32"/>
          <w:szCs w:val="32"/>
        </w:rPr>
        <w:br/>
      </w:r>
      <w:r w:rsidR="007672F3" w:rsidRPr="00DF23C4">
        <w:rPr>
          <w:sz w:val="32"/>
          <w:szCs w:val="32"/>
        </w:rPr>
        <w:t xml:space="preserve">which page for background </w:t>
      </w:r>
      <w:proofErr w:type="spellStart"/>
      <w:r w:rsidR="007672F3" w:rsidRPr="00DF23C4">
        <w:rPr>
          <w:sz w:val="32"/>
          <w:szCs w:val="32"/>
        </w:rPr>
        <w:t>img</w:t>
      </w:r>
      <w:proofErr w:type="spellEnd"/>
      <w:r w:rsidR="007672F3" w:rsidRPr="00DF23C4">
        <w:rPr>
          <w:sz w:val="32"/>
          <w:szCs w:val="32"/>
        </w:rPr>
        <w:t xml:space="preserve">? </w:t>
      </w:r>
      <w:r w:rsidR="00A22562" w:rsidRPr="00A22562">
        <w:rPr>
          <w:sz w:val="32"/>
          <w:szCs w:val="32"/>
          <w:u w:val="single"/>
        </w:rPr>
        <w:t>Home (index.html), “bg.jpg”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which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__________________</w:t>
      </w:r>
    </w:p>
    <w:p w14:paraId="51A4CC69" w14:textId="74674D5C" w:rsidR="00FF7F50" w:rsidRPr="00137E3B" w:rsidRDefault="00137E3B" w:rsidP="00137E3B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137E3B">
        <w:rPr>
          <w:sz w:val="32"/>
          <w:szCs w:val="32"/>
        </w:rPr>
        <w:t>At least two fixed page elements to make the site look consistent</w:t>
      </w:r>
      <w:r w:rsidR="007672F3" w:rsidRPr="00137E3B">
        <w:rPr>
          <w:sz w:val="32"/>
          <w:szCs w:val="32"/>
        </w:rPr>
        <w:br/>
        <w:t xml:space="preserve">what are they? </w:t>
      </w:r>
      <w:r w:rsidR="00A22562" w:rsidRPr="00137E3B">
        <w:rPr>
          <w:sz w:val="32"/>
          <w:szCs w:val="32"/>
          <w:u w:val="single"/>
        </w:rPr>
        <w:t xml:space="preserve">Header (band name “Zero Beat” and navigation menu) and footer (copyright information) </w:t>
      </w:r>
    </w:p>
    <w:p w14:paraId="3A42B090" w14:textId="0DAF5D9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lastRenderedPageBreak/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429D89F2" w14:textId="7777777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>Which test did you use?  ______________________</w:t>
      </w:r>
      <w:r w:rsidR="001A75EC">
        <w:rPr>
          <w:sz w:val="32"/>
          <w:szCs w:val="32"/>
        </w:rPr>
        <w:br/>
        <w:t>Copy screen shot of the results below.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D505651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77777777" w:rsidR="006E4F2F" w:rsidRDefault="006E4F2F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8D7C" w14:textId="77777777" w:rsidR="00F55262" w:rsidRDefault="00F55262">
      <w:pPr>
        <w:spacing w:after="0"/>
      </w:pPr>
      <w:r>
        <w:separator/>
      </w:r>
    </w:p>
  </w:endnote>
  <w:endnote w:type="continuationSeparator" w:id="0">
    <w:p w14:paraId="3ECE801A" w14:textId="77777777" w:rsidR="00F55262" w:rsidRDefault="00F55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5D94" w14:textId="77777777" w:rsidR="00F55262" w:rsidRDefault="00F55262">
      <w:pPr>
        <w:spacing w:after="0"/>
      </w:pPr>
      <w:r>
        <w:separator/>
      </w:r>
    </w:p>
  </w:footnote>
  <w:footnote w:type="continuationSeparator" w:id="0">
    <w:p w14:paraId="5C392C04" w14:textId="77777777" w:rsidR="00F55262" w:rsidRDefault="00F552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37E3B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2562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F23C4"/>
    <w:rsid w:val="00E018A0"/>
    <w:rsid w:val="00E128F6"/>
    <w:rsid w:val="00E24117"/>
    <w:rsid w:val="00E32177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1C50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5526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33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34</cp:revision>
  <cp:lastPrinted>2019-03-26T17:28:00Z</cp:lastPrinted>
  <dcterms:created xsi:type="dcterms:W3CDTF">2024-05-19T20:35:00Z</dcterms:created>
  <dcterms:modified xsi:type="dcterms:W3CDTF">2024-10-03T00:59:00Z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