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C604" w14:textId="64687C4A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B14FC3">
        <w:rPr>
          <w:rStyle w:val="Strong"/>
          <w:color w:val="1089D4"/>
        </w:rPr>
        <w:t>Project 1</w:t>
      </w:r>
      <w:r w:rsidR="00CD4E8A" w:rsidRPr="0068088A">
        <w:rPr>
          <w:rStyle w:val="Strong"/>
          <w:color w:val="1089D4"/>
        </w:rPr>
        <w:t xml:space="preserve">: </w:t>
      </w:r>
      <w:r w:rsidR="00E128F6">
        <w:rPr>
          <w:rStyle w:val="Strong"/>
          <w:color w:val="1089D4"/>
        </w:rPr>
        <w:t>Cover</w:t>
      </w:r>
      <w:r w:rsidR="00D83D5D">
        <w:rPr>
          <w:rStyle w:val="Strong"/>
          <w:color w:val="1089D4"/>
        </w:rPr>
        <w:t xml:space="preserve"> </w:t>
      </w:r>
      <w:r w:rsidR="00B14FC3">
        <w:rPr>
          <w:rStyle w:val="Strong"/>
          <w:color w:val="1089D4"/>
        </w:rPr>
        <w:t>Band</w:t>
      </w:r>
      <w:r w:rsidR="001141DB">
        <w:rPr>
          <w:rStyle w:val="Strong"/>
          <w:color w:val="1089D4"/>
        </w:rPr>
        <w:t xml:space="preserve"> Website</w:t>
      </w:r>
    </w:p>
    <w:p w14:paraId="01FB7541" w14:textId="77777777" w:rsidR="000A33B0" w:rsidRDefault="000A33B0">
      <w:pPr>
        <w:pStyle w:val="Heading1"/>
      </w:pPr>
    </w:p>
    <w:p w14:paraId="6637766A" w14:textId="77777777" w:rsidR="00B212EB" w:rsidRPr="00BA4368" w:rsidRDefault="00B212EB" w:rsidP="00BA4368">
      <w:pPr>
        <w:pStyle w:val="Heading2"/>
      </w:pPr>
      <w:r w:rsidRPr="00BA4368">
        <w:t>Tasks</w:t>
      </w:r>
    </w:p>
    <w:p w14:paraId="41286684" w14:textId="1E1CE73F" w:rsidR="00F318DE" w:rsidRDefault="001F18E4" w:rsidP="001F18E4">
      <w:r>
        <w:t xml:space="preserve">Create a small </w:t>
      </w:r>
      <w:r w:rsidR="00114026">
        <w:t>web</w:t>
      </w:r>
      <w:r>
        <w:t xml:space="preserve">site for a </w:t>
      </w:r>
      <w:r w:rsidR="00E128F6">
        <w:t>cover</w:t>
      </w:r>
      <w:r w:rsidR="00D83D5D">
        <w:t xml:space="preserve"> band</w:t>
      </w:r>
      <w:r w:rsidR="00E128F6">
        <w:t xml:space="preserve"> (for example, a wedding or party band)</w:t>
      </w:r>
    </w:p>
    <w:p w14:paraId="6EF3D110" w14:textId="28C8F9EB" w:rsidR="00B817AB" w:rsidRPr="00BA4368" w:rsidRDefault="00B817AB" w:rsidP="00BA4368">
      <w:pPr>
        <w:pStyle w:val="Heading2"/>
      </w:pPr>
      <w:r w:rsidRPr="00BA4368">
        <w:t>Objectives</w:t>
      </w:r>
    </w:p>
    <w:p w14:paraId="438BD48C" w14:textId="32A17749" w:rsidR="00B817AB" w:rsidRPr="00B817AB" w:rsidRDefault="00B817AB" w:rsidP="00BA4368">
      <w:r w:rsidRPr="00B817AB">
        <w:t xml:space="preserve">Understand the elements to </w:t>
      </w:r>
      <w:r w:rsidR="008E7FCF">
        <w:t>pull</w:t>
      </w:r>
      <w:r w:rsidRPr="00B817AB">
        <w:t xml:space="preserve"> together a simple website- and get it </w:t>
      </w:r>
      <w:r w:rsidR="00BA4368" w:rsidRPr="00B817AB">
        <w:t>online.</w:t>
      </w:r>
    </w:p>
    <w:p w14:paraId="6B2BC8B9" w14:textId="0F55A38F" w:rsidR="00B817AB" w:rsidRPr="00F318DE" w:rsidRDefault="00B817AB" w:rsidP="00BA4368">
      <w:pPr>
        <w:pStyle w:val="Heading2"/>
      </w:pPr>
      <w:r w:rsidRPr="00F318DE">
        <w:t>Requirements</w:t>
      </w:r>
    </w:p>
    <w:p w14:paraId="34462C3D" w14:textId="1D00C77D" w:rsidR="00B817AB" w:rsidRPr="00B817AB" w:rsidRDefault="00B817AB" w:rsidP="00974D13">
      <w:r w:rsidRPr="00B817AB">
        <w:t xml:space="preserve">The site must be for a </w:t>
      </w:r>
      <w:r w:rsidR="00E95848">
        <w:t xml:space="preserve">cover band/wedding band </w:t>
      </w:r>
      <w:proofErr w:type="spellStart"/>
      <w:r w:rsidR="00E95848">
        <w:t>etc</w:t>
      </w:r>
      <w:proofErr w:type="spellEnd"/>
    </w:p>
    <w:p w14:paraId="0EF644C8" w14:textId="54A07C76" w:rsidR="00342670" w:rsidRPr="007110B2" w:rsidRDefault="007110B2" w:rsidP="007110B2">
      <w:r w:rsidRPr="007110B2">
        <w:rPr>
          <w:rFonts w:ascii="Apple Color Emoji" w:hAnsi="Apple Color Emoji"/>
        </w:rPr>
        <w:t>☑️</w:t>
      </w:r>
      <w:r w:rsidR="00342670" w:rsidRPr="007110B2">
        <w:t xml:space="preserve">Sketch of the home page – created </w:t>
      </w:r>
      <w:r w:rsidR="00342670" w:rsidRPr="007110B2">
        <w:rPr>
          <w:i/>
          <w:iCs/>
        </w:rPr>
        <w:t>before</w:t>
      </w:r>
      <w:r w:rsidR="00342670" w:rsidRPr="007110B2">
        <w:t xml:space="preserve"> you code</w:t>
      </w:r>
      <w:r w:rsidR="00A26FA1" w:rsidRPr="007110B2">
        <w:t xml:space="preserve">.  It can be hand drawn or </w:t>
      </w:r>
      <w:r w:rsidR="00806B1C" w:rsidRPr="007110B2">
        <w:t>digital</w:t>
      </w:r>
      <w:r w:rsidR="00EB6052" w:rsidRPr="007110B2">
        <w:t>,</w:t>
      </w:r>
      <w:r w:rsidR="00806B1C" w:rsidRPr="007110B2">
        <w:t xml:space="preserve"> B&amp;W or color.  It does not have to match </w:t>
      </w:r>
      <w:r w:rsidR="005954ED" w:rsidRPr="007110B2">
        <w:t xml:space="preserve">100% with </w:t>
      </w:r>
      <w:r w:rsidR="00806B1C" w:rsidRPr="007110B2">
        <w:t xml:space="preserve">what you end up with.  </w:t>
      </w:r>
      <w:r w:rsidR="0046729E" w:rsidRPr="007110B2">
        <w:t>The idea is to get your ideas “on paper” before coding.</w:t>
      </w:r>
    </w:p>
    <w:p w14:paraId="031C0086" w14:textId="0132931B" w:rsidR="00B817AB" w:rsidRDefault="007110B2" w:rsidP="007110B2">
      <w:pPr>
        <w:ind w:left="360"/>
      </w:pPr>
      <w:r w:rsidRPr="007110B2">
        <w:rPr>
          <w:rFonts w:ascii="Apple Color Emoji" w:hAnsi="Apple Color Emoji"/>
        </w:rPr>
        <w:t>☑️</w:t>
      </w:r>
      <w:r w:rsidR="00B817AB" w:rsidRPr="00B817AB">
        <w:t xml:space="preserve">You must have at least </w:t>
      </w:r>
      <w:r w:rsidR="00E95848">
        <w:t>4</w:t>
      </w:r>
      <w:r w:rsidR="00B817AB" w:rsidRPr="00B817AB">
        <w:t xml:space="preserve"> pages: a home page, a contact page</w:t>
      </w:r>
      <w:r w:rsidR="0046729E">
        <w:t>,</w:t>
      </w:r>
      <w:r w:rsidR="00B817AB" w:rsidRPr="00B817AB">
        <w:t xml:space="preserve"> and </w:t>
      </w:r>
      <w:r w:rsidR="00F87FD7">
        <w:t>two</w:t>
      </w:r>
      <w:r w:rsidR="00DD19BC">
        <w:t xml:space="preserve"> other </w:t>
      </w:r>
      <w:r w:rsidR="00956497">
        <w:t>page</w:t>
      </w:r>
      <w:r w:rsidR="00F87FD7">
        <w:t>s</w:t>
      </w:r>
      <w:r w:rsidR="00956497">
        <w:t>.</w:t>
      </w:r>
      <w:r w:rsidR="00F87FD7">
        <w:t xml:space="preserve">  </w:t>
      </w:r>
      <w:r w:rsidR="000B47BF">
        <w:br/>
      </w:r>
      <w:r w:rsidR="00F87FD7">
        <w:t>S</w:t>
      </w:r>
      <w:r w:rsidR="006E77D5">
        <w:t xml:space="preserve">ome </w:t>
      </w:r>
      <w:r w:rsidR="000B47BF">
        <w:t>s</w:t>
      </w:r>
      <w:r w:rsidR="00F87FD7">
        <w:t xml:space="preserve">uggestions </w:t>
      </w:r>
      <w:r w:rsidR="000B47BF">
        <w:t xml:space="preserve">for other pages </w:t>
      </w:r>
      <w:r w:rsidR="00F87FD7">
        <w:t>are</w:t>
      </w:r>
    </w:p>
    <w:p w14:paraId="6719E687" w14:textId="3041D7F8" w:rsidR="00F87FD7" w:rsidRDefault="00F87FD7" w:rsidP="00F87FD7">
      <w:pPr>
        <w:pStyle w:val="ListParagraph"/>
        <w:numPr>
          <w:ilvl w:val="1"/>
          <w:numId w:val="45"/>
        </w:numPr>
      </w:pPr>
      <w:r>
        <w:t>List of band members with a bio/image</w:t>
      </w:r>
    </w:p>
    <w:p w14:paraId="4FF896FB" w14:textId="60334C89" w:rsidR="00F87FD7" w:rsidRDefault="00F87FD7" w:rsidP="00F87FD7">
      <w:pPr>
        <w:pStyle w:val="ListParagraph"/>
        <w:numPr>
          <w:ilvl w:val="1"/>
          <w:numId w:val="45"/>
        </w:numPr>
      </w:pPr>
      <w:r>
        <w:t>Song list with artists</w:t>
      </w:r>
    </w:p>
    <w:p w14:paraId="0511F20E" w14:textId="6D193B40" w:rsidR="0060283B" w:rsidRPr="00B817AB" w:rsidRDefault="0060283B" w:rsidP="006E77D5">
      <w:pPr>
        <w:pStyle w:val="ListParagraph"/>
        <w:numPr>
          <w:ilvl w:val="1"/>
          <w:numId w:val="45"/>
        </w:numPr>
      </w:pPr>
      <w:r>
        <w:t>Schedule of events</w:t>
      </w:r>
    </w:p>
    <w:p w14:paraId="644CB86B" w14:textId="5306AF64" w:rsidR="00B817AB" w:rsidRPr="00B817AB" w:rsidRDefault="00B817AB" w:rsidP="00974D13">
      <w:pPr>
        <w:pStyle w:val="ListParagraph"/>
        <w:numPr>
          <w:ilvl w:val="0"/>
          <w:numId w:val="45"/>
        </w:numPr>
      </w:pPr>
      <w:r w:rsidRPr="00B817AB">
        <w:t>Content must be "real"</w:t>
      </w:r>
      <w:r w:rsidR="00B1156E">
        <w:t xml:space="preserve"> and realistic</w:t>
      </w:r>
      <w:r w:rsidRPr="00B817AB">
        <w:t>.   Lorum Ipsum text is not acceptable.</w:t>
      </w:r>
      <w:r w:rsidR="00B1156E">
        <w:t xml:space="preserve">  </w:t>
      </w:r>
    </w:p>
    <w:p w14:paraId="6E4BD35D" w14:textId="350EC3B1" w:rsidR="00B817AB" w:rsidRDefault="000B47BF" w:rsidP="00974D13">
      <w:pPr>
        <w:pStyle w:val="ListParagraph"/>
        <w:numPr>
          <w:ilvl w:val="0"/>
          <w:numId w:val="45"/>
        </w:numPr>
      </w:pPr>
      <w:r>
        <w:t>A</w:t>
      </w:r>
      <w:r w:rsidR="00B817AB" w:rsidRPr="00B817AB">
        <w:t>t least 1</w:t>
      </w:r>
      <w:r w:rsidR="00956497">
        <w:t>2</w:t>
      </w:r>
      <w:r w:rsidR="008C63ED" w:rsidRPr="00974D13">
        <w:rPr>
          <w:b/>
          <w:bCs/>
        </w:rPr>
        <w:t xml:space="preserve"> </w:t>
      </w:r>
      <w:r w:rsidR="00FA5DED" w:rsidRPr="00FA5DED">
        <w:t>CSS</w:t>
      </w:r>
      <w:r w:rsidR="00B817AB" w:rsidRPr="00B817AB">
        <w:t xml:space="preserve"> style rules</w:t>
      </w:r>
    </w:p>
    <w:p w14:paraId="1DA707AE" w14:textId="292F7903" w:rsidR="00AA67CC" w:rsidRDefault="007110B2" w:rsidP="007110B2">
      <w:pPr>
        <w:ind w:left="360"/>
      </w:pPr>
      <w:r w:rsidRPr="007110B2">
        <w:rPr>
          <w:rFonts w:ascii="Apple Color Emoji" w:hAnsi="Apple Color Emoji"/>
        </w:rPr>
        <w:t>☑️</w:t>
      </w:r>
      <w:r>
        <w:rPr>
          <w:rFonts w:ascii="Apple Color Emoji" w:hAnsi="Apple Color Emoji"/>
        </w:rPr>
        <w:t xml:space="preserve"> </w:t>
      </w:r>
      <w:r w:rsidR="000B47BF">
        <w:t>A</w:t>
      </w:r>
      <w:r w:rsidR="00775AF0">
        <w:t xml:space="preserve"> form </w:t>
      </w:r>
    </w:p>
    <w:p w14:paraId="38B4D068" w14:textId="6784BB56" w:rsidR="001558FD" w:rsidRDefault="007110B2" w:rsidP="007110B2">
      <w:pPr>
        <w:ind w:firstLine="360"/>
      </w:pPr>
      <w:r w:rsidRPr="007110B2">
        <w:rPr>
          <w:rFonts w:ascii="Apple Color Emoji" w:hAnsi="Apple Color Emoji"/>
        </w:rPr>
        <w:t>☑️</w:t>
      </w:r>
      <w:r>
        <w:rPr>
          <w:rFonts w:ascii="Apple Color Emoji" w:hAnsi="Apple Color Emoji"/>
        </w:rPr>
        <w:t xml:space="preserve"> </w:t>
      </w:r>
      <w:r w:rsidR="001558FD">
        <w:t xml:space="preserve">A </w:t>
      </w:r>
      <w:r w:rsidR="00AA67CC">
        <w:t xml:space="preserve">table </w:t>
      </w:r>
    </w:p>
    <w:p w14:paraId="6B72030C" w14:textId="6B7EB21A" w:rsidR="00775AF0" w:rsidRPr="00B817AB" w:rsidRDefault="007110B2" w:rsidP="007110B2">
      <w:pPr>
        <w:ind w:firstLine="360"/>
      </w:pPr>
      <w:r w:rsidRPr="007110B2">
        <w:rPr>
          <w:rFonts w:ascii="Apple Color Emoji" w:hAnsi="Apple Color Emoji"/>
        </w:rPr>
        <w:t>☑️</w:t>
      </w:r>
      <w:r>
        <w:rPr>
          <w:rFonts w:ascii="Apple Color Emoji" w:hAnsi="Apple Color Emoji"/>
        </w:rPr>
        <w:tab/>
      </w:r>
      <w:r w:rsidR="001558FD">
        <w:t xml:space="preserve">A </w:t>
      </w:r>
      <w:r w:rsidR="00AA67CC">
        <w:t>list</w:t>
      </w:r>
    </w:p>
    <w:p w14:paraId="399B8D6B" w14:textId="5D5AE09E" w:rsidR="00956497" w:rsidRDefault="007110B2" w:rsidP="007110B2">
      <w:pPr>
        <w:ind w:firstLine="360"/>
      </w:pPr>
      <w:r w:rsidRPr="007110B2">
        <w:rPr>
          <w:rFonts w:ascii="Apple Color Emoji" w:hAnsi="Apple Color Emoji"/>
        </w:rPr>
        <w:t>☑️</w:t>
      </w:r>
      <w:r>
        <w:rPr>
          <w:rFonts w:ascii="Apple Color Emoji" w:hAnsi="Apple Color Emoji"/>
        </w:rPr>
        <w:t xml:space="preserve"> </w:t>
      </w:r>
      <w:r w:rsidR="007043CB">
        <w:t>An</w:t>
      </w:r>
      <w:r w:rsidR="00B817AB" w:rsidRPr="00B817AB">
        <w:t xml:space="preserve"> external stylesheet </w:t>
      </w:r>
    </w:p>
    <w:p w14:paraId="6DF8763E" w14:textId="2F280B31" w:rsidR="00B817AB" w:rsidRDefault="00B36656" w:rsidP="00974D13">
      <w:pPr>
        <w:pStyle w:val="ListParagraph"/>
        <w:numPr>
          <w:ilvl w:val="0"/>
          <w:numId w:val="45"/>
        </w:numPr>
      </w:pPr>
      <w:r>
        <w:t>An</w:t>
      </w:r>
      <w:r w:rsidR="00B817AB" w:rsidRPr="00B817AB">
        <w:t xml:space="preserve"> internal stylesheet</w:t>
      </w:r>
      <w:r w:rsidR="00956497">
        <w:t xml:space="preserve"> </w:t>
      </w:r>
      <w:r>
        <w:t>on at least one page</w:t>
      </w:r>
    </w:p>
    <w:p w14:paraId="4CF1969F" w14:textId="0990550B" w:rsidR="002C7DD3" w:rsidRPr="00B817AB" w:rsidRDefault="009D19C7" w:rsidP="00974D13">
      <w:pPr>
        <w:pStyle w:val="ListParagraph"/>
        <w:numPr>
          <w:ilvl w:val="0"/>
          <w:numId w:val="45"/>
        </w:numPr>
      </w:pPr>
      <w:r>
        <w:t>T</w:t>
      </w:r>
      <w:r w:rsidR="00B350CC">
        <w:t>wo</w:t>
      </w:r>
      <w:r w:rsidR="00E472C3">
        <w:t xml:space="preserve"> image</w:t>
      </w:r>
      <w:r w:rsidR="00B350CC">
        <w:t>s</w:t>
      </w:r>
      <w:r w:rsidR="00E472C3">
        <w:t xml:space="preserve"> </w:t>
      </w:r>
      <w:r w:rsidR="00956497">
        <w:t>– one must be a background image</w:t>
      </w:r>
      <w:r w:rsidR="00FB6249">
        <w:t xml:space="preserve">. </w:t>
      </w:r>
      <w:r>
        <w:br/>
      </w:r>
      <w:r w:rsidR="00FB6249">
        <w:t xml:space="preserve">The </w:t>
      </w:r>
      <w:r w:rsidR="00D3627E">
        <w:t xml:space="preserve">file </w:t>
      </w:r>
      <w:r w:rsidR="00FB6249">
        <w:t>size of the image</w:t>
      </w:r>
      <w:r>
        <w:t>s</w:t>
      </w:r>
      <w:r w:rsidR="00FB6249">
        <w:t xml:space="preserve"> must be less than 60k </w:t>
      </w:r>
      <w:r w:rsidR="00D3627E">
        <w:t>unless it is for a banner – then it can be up to 1</w:t>
      </w:r>
      <w:r w:rsidR="006F701A">
        <w:t>1</w:t>
      </w:r>
      <w:r w:rsidR="00D3627E">
        <w:t>0k.</w:t>
      </w:r>
    </w:p>
    <w:p w14:paraId="6FDD123F" w14:textId="37C382D6" w:rsidR="00B817AB" w:rsidRPr="002C7DD3" w:rsidRDefault="009D19C7" w:rsidP="00974D13">
      <w:pPr>
        <w:pStyle w:val="ListParagraph"/>
        <w:numPr>
          <w:ilvl w:val="0"/>
          <w:numId w:val="45"/>
        </w:numPr>
      </w:pPr>
      <w:r>
        <w:t>At</w:t>
      </w:r>
      <w:r w:rsidR="009A121B" w:rsidRPr="002C7DD3">
        <w:t xml:space="preserve"> least two</w:t>
      </w:r>
      <w:r w:rsidR="00B817AB" w:rsidRPr="002C7DD3">
        <w:t xml:space="preserve"> fixed </w:t>
      </w:r>
      <w:r w:rsidR="008839B5">
        <w:t xml:space="preserve">page </w:t>
      </w:r>
      <w:r w:rsidR="00B817AB" w:rsidRPr="002C7DD3">
        <w:t>elements</w:t>
      </w:r>
      <w:r w:rsidR="002E7AF3" w:rsidRPr="002C7DD3">
        <w:t xml:space="preserve"> to make the site look consistent </w:t>
      </w:r>
      <w:r w:rsidR="009A121B" w:rsidRPr="002C7DD3">
        <w:t xml:space="preserve">- for example: </w:t>
      </w:r>
      <w:r w:rsidR="00B817AB" w:rsidRPr="002C7DD3">
        <w:t>header, navigation</w:t>
      </w:r>
      <w:r w:rsidR="006B79B2">
        <w:t>, sidebar or</w:t>
      </w:r>
      <w:r w:rsidR="00B817AB" w:rsidRPr="002C7DD3">
        <w:t xml:space="preserve"> footer </w:t>
      </w:r>
    </w:p>
    <w:p w14:paraId="4B7B63AE" w14:textId="77777777" w:rsidR="00E472FC" w:rsidRPr="00E472FC" w:rsidRDefault="00B817AB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 w:rsidRPr="002E7AF3">
        <w:t xml:space="preserve">The site must be responsive </w:t>
      </w:r>
      <w:r w:rsidRPr="006F701A">
        <w:rPr>
          <w:b/>
          <w:bCs/>
          <w:i/>
          <w:iCs/>
        </w:rPr>
        <w:t>and</w:t>
      </w:r>
      <w:r w:rsidRPr="002E7AF3">
        <w:t xml:space="preserve"> </w:t>
      </w:r>
      <w:r w:rsidR="00E472FC">
        <w:t xml:space="preserve">look good on a phone.  </w:t>
      </w:r>
    </w:p>
    <w:p w14:paraId="3CF40C5A" w14:textId="6F51D55E" w:rsidR="00607930" w:rsidRPr="006F701A" w:rsidRDefault="00E472FC" w:rsidP="003E3B0A">
      <w:pPr>
        <w:pStyle w:val="ListParagraph"/>
        <w:numPr>
          <w:ilvl w:val="0"/>
          <w:numId w:val="47"/>
        </w:numPr>
        <w:rPr>
          <w:rFonts w:asciiTheme="majorHAnsi" w:eastAsiaTheme="majorEastAsia" w:hAnsiTheme="majorHAnsi" w:cstheme="majorBidi"/>
          <w:b/>
          <w:bCs/>
          <w:color w:val="1089D4"/>
        </w:rPr>
      </w:pPr>
      <w:r>
        <w:t xml:space="preserve">Read this article </w:t>
      </w:r>
      <w:r w:rsidR="003E3B0A">
        <w:t>(</w:t>
      </w:r>
      <w:proofErr w:type="gramStart"/>
      <w:r w:rsidR="003E3B0A" w:rsidRPr="003E3B0A">
        <w:t xml:space="preserve">https://blog.hubspot.com/marketing/mobile-friendly-test </w:t>
      </w:r>
      <w:r w:rsidR="003E3B0A">
        <w:t>)</w:t>
      </w:r>
      <w:proofErr w:type="gramEnd"/>
      <w:r w:rsidR="003E3B0A">
        <w:t xml:space="preserve"> </w:t>
      </w:r>
      <w:r>
        <w:t xml:space="preserve">and choose one site </w:t>
      </w:r>
      <w:r w:rsidR="003E3B0A">
        <w:t xml:space="preserve">to ensure your site is mobile friendly – </w:t>
      </w:r>
      <w:r w:rsidR="003F758E">
        <w:t>b</w:t>
      </w:r>
      <w:r w:rsidR="003E3B0A">
        <w:t>e sure to note which one you used and screenshot the results.</w:t>
      </w:r>
      <w:r w:rsidR="00B817AB" w:rsidRPr="002E7AF3">
        <w:t xml:space="preserve"> </w:t>
      </w:r>
    </w:p>
    <w:p w14:paraId="0F9C6281" w14:textId="000AE4B1" w:rsidR="00417DD4" w:rsidRDefault="003308D2" w:rsidP="00417DD4">
      <w:pPr>
        <w:pStyle w:val="Heading2"/>
      </w:pPr>
      <w:r>
        <w:t>Ground Rules</w:t>
      </w:r>
    </w:p>
    <w:p w14:paraId="504076A2" w14:textId="44821140" w:rsidR="00124956" w:rsidRDefault="008A53D7" w:rsidP="003308D2">
      <w:r>
        <w:t xml:space="preserve">You may meet multiple requirements </w:t>
      </w:r>
      <w:r w:rsidR="003E3B0A">
        <w:t>with one item on the site.</w:t>
      </w:r>
    </w:p>
    <w:p w14:paraId="3CD8B212" w14:textId="0F153993" w:rsidR="006B5436" w:rsidRDefault="006B5436" w:rsidP="003308D2">
      <w:r>
        <w:lastRenderedPageBreak/>
        <w:t>You may adapt content from an existing website</w:t>
      </w:r>
      <w:r w:rsidR="008C2982">
        <w:t xml:space="preserve"> or use Generative AI to create content</w:t>
      </w:r>
      <w:r>
        <w:t xml:space="preserve"> – </w:t>
      </w:r>
      <w:r w:rsidR="0036643E">
        <w:t xml:space="preserve">if you do, </w:t>
      </w:r>
      <w:r>
        <w:t xml:space="preserve">please </w:t>
      </w:r>
      <w:r w:rsidR="001A5FA1">
        <w:t>c</w:t>
      </w:r>
      <w:r>
        <w:t>ite your source</w:t>
      </w:r>
      <w:r w:rsidR="008C2982">
        <w:t>(</w:t>
      </w:r>
      <w:r>
        <w:t>s</w:t>
      </w:r>
      <w:r w:rsidR="008C2982">
        <w:t>)</w:t>
      </w:r>
      <w:r>
        <w:t xml:space="preserve"> in the design document.</w:t>
      </w:r>
    </w:p>
    <w:p w14:paraId="474F8C4F" w14:textId="70656206" w:rsidR="009F3122" w:rsidRDefault="009F3122" w:rsidP="003308D2">
      <w:r>
        <w:t xml:space="preserve">You may choose </w:t>
      </w:r>
      <w:r w:rsidR="0036643E">
        <w:t xml:space="preserve">to use </w:t>
      </w:r>
      <w:r w:rsidR="000051BF">
        <w:t>GitHub</w:t>
      </w:r>
      <w:r>
        <w:t xml:space="preserve"> hosting or </w:t>
      </w:r>
      <w:r w:rsidR="000051BF">
        <w:t>cPanel</w:t>
      </w:r>
      <w:r>
        <w:t xml:space="preserve"> hosting</w:t>
      </w:r>
      <w:r w:rsidR="0036643E">
        <w:t xml:space="preserve"> – you do not need both.</w:t>
      </w:r>
    </w:p>
    <w:p w14:paraId="6180FADF" w14:textId="545DD873" w:rsidR="0053522C" w:rsidRDefault="008A53D7">
      <w:r>
        <w:t xml:space="preserve">Images </w:t>
      </w:r>
      <w:r w:rsidR="0056151C">
        <w:t>may</w:t>
      </w:r>
      <w:r>
        <w:t xml:space="preserve"> have watermarks on them.</w:t>
      </w:r>
      <w:r w:rsidR="0053522C" w:rsidRPr="0053522C">
        <w:t xml:space="preserve"> </w:t>
      </w:r>
    </w:p>
    <w:p w14:paraId="422C195C" w14:textId="3C10D56A" w:rsidR="00306CB2" w:rsidRDefault="0053522C">
      <w:r w:rsidRPr="002E7AF3">
        <w:t>This is not a design class, but you are expected to use reasonable aesthetics</w:t>
      </w:r>
      <w:r>
        <w:t xml:space="preserve"> and the site should adhere to usability principles</w:t>
      </w:r>
      <w:r w:rsidR="005E23E5">
        <w:t>.  See the</w:t>
      </w:r>
      <w:r w:rsidR="00FC52F7">
        <w:t xml:space="preserve"> usabil</w:t>
      </w:r>
      <w:r w:rsidR="008A6309">
        <w:t>ity</w:t>
      </w:r>
      <w:r w:rsidR="005E23E5">
        <w:t xml:space="preserve"> document</w:t>
      </w:r>
      <w:r w:rsidR="008A6309">
        <w:t xml:space="preserve"> in </w:t>
      </w:r>
      <w:r w:rsidR="005E23E5">
        <w:t>module</w:t>
      </w:r>
      <w:r w:rsidR="008A6309">
        <w:t xml:space="preserve"> 2</w:t>
      </w:r>
      <w:r w:rsidR="005E23E5">
        <w:t xml:space="preserve"> for </w:t>
      </w:r>
      <w:r w:rsidR="008A6309">
        <w:t>ideas</w:t>
      </w:r>
      <w:r w:rsidR="005E23E5">
        <w:t>.</w:t>
      </w:r>
    </w:p>
    <w:p w14:paraId="14831790" w14:textId="77777777" w:rsidR="00306CB2" w:rsidRDefault="00306CB2"/>
    <w:p w14:paraId="620D6139" w14:textId="645A6508" w:rsidR="00C2769B" w:rsidRDefault="00C2769B" w:rsidP="00C2769B">
      <w:pPr>
        <w:pStyle w:val="Heading2"/>
      </w:pPr>
      <w:r>
        <w:t>Rubric</w:t>
      </w:r>
    </w:p>
    <w:p w14:paraId="60CDE1E1" w14:textId="2C9BEA2D" w:rsidR="00235FB2" w:rsidRDefault="00235FB2" w:rsidP="00C2769B">
      <w:r>
        <w:t>Site runs online</w:t>
      </w:r>
      <w:r w:rsidR="00A709B4">
        <w:t xml:space="preserve"> and meets </w:t>
      </w:r>
      <w:r w:rsidR="00306CB2">
        <w:t xml:space="preserve">all </w:t>
      </w:r>
      <w:r w:rsidR="00A709B4">
        <w:t>requirements</w:t>
      </w:r>
      <w:r>
        <w:t xml:space="preserve"> - </w:t>
      </w:r>
      <w:r w:rsidR="006C4E48">
        <w:t>6</w:t>
      </w:r>
      <w:r w:rsidR="00417DD4">
        <w:t>0</w:t>
      </w:r>
      <w:r>
        <w:t xml:space="preserve"> points</w:t>
      </w:r>
    </w:p>
    <w:p w14:paraId="0E47EA80" w14:textId="3CE4BA6A" w:rsidR="00C2769B" w:rsidRDefault="009430ED" w:rsidP="00C2769B">
      <w:r>
        <w:t xml:space="preserve">Quality of </w:t>
      </w:r>
      <w:r w:rsidR="00C2769B">
        <w:t>HTML</w:t>
      </w:r>
      <w:r>
        <w:t xml:space="preserve">/CSS </w:t>
      </w:r>
      <w:r w:rsidR="00C2769B">
        <w:t>code</w:t>
      </w:r>
      <w:r w:rsidR="00896623">
        <w:t xml:space="preserve">, Creativity/effort </w:t>
      </w:r>
      <w:r w:rsidR="00C2769B">
        <w:t xml:space="preserve">- </w:t>
      </w:r>
      <w:r w:rsidR="00896623">
        <w:t>30</w:t>
      </w:r>
      <w:r w:rsidR="00C2769B">
        <w:t xml:space="preserve"> points</w:t>
      </w:r>
    </w:p>
    <w:p w14:paraId="0E67FC41" w14:textId="517079F1" w:rsidR="000D4100" w:rsidRDefault="000D4100" w:rsidP="00C2769B">
      <w:r>
        <w:t>Deliverables: 15 points</w:t>
      </w:r>
    </w:p>
    <w:p w14:paraId="10235B1D" w14:textId="77777777" w:rsidR="00A176F8" w:rsidRDefault="00A176F8" w:rsidP="00C2769B"/>
    <w:sectPr w:rsidR="00A176F8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B6D41" w14:textId="77777777" w:rsidR="0002212E" w:rsidRDefault="0002212E">
      <w:pPr>
        <w:spacing w:after="0"/>
      </w:pPr>
      <w:r>
        <w:separator/>
      </w:r>
    </w:p>
  </w:endnote>
  <w:endnote w:type="continuationSeparator" w:id="0">
    <w:p w14:paraId="5FAE0653" w14:textId="77777777" w:rsidR="0002212E" w:rsidRDefault="000221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27284" w14:textId="77777777" w:rsidR="0002212E" w:rsidRDefault="0002212E">
      <w:pPr>
        <w:spacing w:after="0"/>
      </w:pPr>
      <w:r>
        <w:separator/>
      </w:r>
    </w:p>
  </w:footnote>
  <w:footnote w:type="continuationSeparator" w:id="0">
    <w:p w14:paraId="42209047" w14:textId="77777777" w:rsidR="0002212E" w:rsidRDefault="000221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A3C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3"/>
  </w:num>
  <w:num w:numId="3" w16cid:durableId="688457849">
    <w:abstractNumId w:val="38"/>
  </w:num>
  <w:num w:numId="4" w16cid:durableId="464465768">
    <w:abstractNumId w:val="17"/>
  </w:num>
  <w:num w:numId="5" w16cid:durableId="1480610675">
    <w:abstractNumId w:val="17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6"/>
  </w:num>
  <w:num w:numId="16" w16cid:durableId="1749040517">
    <w:abstractNumId w:val="18"/>
  </w:num>
  <w:num w:numId="17" w16cid:durableId="410935614">
    <w:abstractNumId w:val="14"/>
  </w:num>
  <w:num w:numId="18" w16cid:durableId="894632189">
    <w:abstractNumId w:val="42"/>
  </w:num>
  <w:num w:numId="19" w16cid:durableId="484123264">
    <w:abstractNumId w:val="25"/>
  </w:num>
  <w:num w:numId="20" w16cid:durableId="2045250654">
    <w:abstractNumId w:val="22"/>
  </w:num>
  <w:num w:numId="21" w16cid:durableId="1773162791">
    <w:abstractNumId w:val="27"/>
  </w:num>
  <w:num w:numId="22" w16cid:durableId="1429229936">
    <w:abstractNumId w:val="11"/>
  </w:num>
  <w:num w:numId="23" w16cid:durableId="413086667">
    <w:abstractNumId w:val="26"/>
  </w:num>
  <w:num w:numId="24" w16cid:durableId="554001019">
    <w:abstractNumId w:val="36"/>
  </w:num>
  <w:num w:numId="25" w16cid:durableId="1240288620">
    <w:abstractNumId w:val="21"/>
  </w:num>
  <w:num w:numId="26" w16cid:durableId="77141308">
    <w:abstractNumId w:val="12"/>
  </w:num>
  <w:num w:numId="27" w16cid:durableId="263807760">
    <w:abstractNumId w:val="28"/>
  </w:num>
  <w:num w:numId="28" w16cid:durableId="370805319">
    <w:abstractNumId w:val="15"/>
  </w:num>
  <w:num w:numId="29" w16cid:durableId="898051669">
    <w:abstractNumId w:val="37"/>
  </w:num>
  <w:num w:numId="30" w16cid:durableId="1801612077">
    <w:abstractNumId w:val="31"/>
  </w:num>
  <w:num w:numId="31" w16cid:durableId="491146320">
    <w:abstractNumId w:val="34"/>
  </w:num>
  <w:num w:numId="32" w16cid:durableId="299380314">
    <w:abstractNumId w:val="29"/>
  </w:num>
  <w:num w:numId="33" w16cid:durableId="1652563510">
    <w:abstractNumId w:val="30"/>
  </w:num>
  <w:num w:numId="34" w16cid:durableId="339625496">
    <w:abstractNumId w:val="13"/>
  </w:num>
  <w:num w:numId="35" w16cid:durableId="273170624">
    <w:abstractNumId w:val="23"/>
  </w:num>
  <w:num w:numId="36" w16cid:durableId="2125466445">
    <w:abstractNumId w:val="43"/>
  </w:num>
  <w:num w:numId="37" w16cid:durableId="52824367">
    <w:abstractNumId w:val="32"/>
  </w:num>
  <w:num w:numId="38" w16cid:durableId="1218281344">
    <w:abstractNumId w:val="39"/>
  </w:num>
  <w:num w:numId="39" w16cid:durableId="352924367">
    <w:abstractNumId w:val="20"/>
  </w:num>
  <w:num w:numId="40" w16cid:durableId="559098027">
    <w:abstractNumId w:val="10"/>
  </w:num>
  <w:num w:numId="41" w16cid:durableId="1863785683">
    <w:abstractNumId w:val="40"/>
  </w:num>
  <w:num w:numId="42" w16cid:durableId="2094548195">
    <w:abstractNumId w:val="41"/>
  </w:num>
  <w:num w:numId="43" w16cid:durableId="1987197165">
    <w:abstractNumId w:val="24"/>
  </w:num>
  <w:num w:numId="44" w16cid:durableId="2116946585">
    <w:abstractNumId w:val="44"/>
  </w:num>
  <w:num w:numId="45" w16cid:durableId="881787095">
    <w:abstractNumId w:val="35"/>
  </w:num>
  <w:num w:numId="46" w16cid:durableId="1360358483">
    <w:abstractNumId w:val="9"/>
  </w:num>
  <w:num w:numId="47" w16cid:durableId="84035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212E"/>
    <w:rsid w:val="00036283"/>
    <w:rsid w:val="0004793E"/>
    <w:rsid w:val="00076448"/>
    <w:rsid w:val="00091FE6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23C6"/>
    <w:rsid w:val="00124956"/>
    <w:rsid w:val="00135F13"/>
    <w:rsid w:val="0015495B"/>
    <w:rsid w:val="001558FD"/>
    <w:rsid w:val="00175123"/>
    <w:rsid w:val="001A1180"/>
    <w:rsid w:val="001A148C"/>
    <w:rsid w:val="001A5FA1"/>
    <w:rsid w:val="001B11B7"/>
    <w:rsid w:val="001C1A07"/>
    <w:rsid w:val="001C1F63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4975"/>
    <w:rsid w:val="00315DC2"/>
    <w:rsid w:val="003308D2"/>
    <w:rsid w:val="00342670"/>
    <w:rsid w:val="00356B4A"/>
    <w:rsid w:val="003659E9"/>
    <w:rsid w:val="003661BB"/>
    <w:rsid w:val="0036643E"/>
    <w:rsid w:val="00367CE8"/>
    <w:rsid w:val="003858A9"/>
    <w:rsid w:val="003B0391"/>
    <w:rsid w:val="003E2D26"/>
    <w:rsid w:val="003E3B0A"/>
    <w:rsid w:val="003E3EB5"/>
    <w:rsid w:val="003E6EAE"/>
    <w:rsid w:val="003F44B0"/>
    <w:rsid w:val="003F758E"/>
    <w:rsid w:val="00404491"/>
    <w:rsid w:val="00417DD4"/>
    <w:rsid w:val="00430890"/>
    <w:rsid w:val="00433F82"/>
    <w:rsid w:val="004365EE"/>
    <w:rsid w:val="00446372"/>
    <w:rsid w:val="0046729E"/>
    <w:rsid w:val="0047050B"/>
    <w:rsid w:val="00473BD4"/>
    <w:rsid w:val="004A4D73"/>
    <w:rsid w:val="004B3A36"/>
    <w:rsid w:val="004D22B7"/>
    <w:rsid w:val="004D52B4"/>
    <w:rsid w:val="004E5BA7"/>
    <w:rsid w:val="0050747C"/>
    <w:rsid w:val="00532EAE"/>
    <w:rsid w:val="0053522C"/>
    <w:rsid w:val="00540212"/>
    <w:rsid w:val="00544E8A"/>
    <w:rsid w:val="0056151C"/>
    <w:rsid w:val="00571634"/>
    <w:rsid w:val="00574D5C"/>
    <w:rsid w:val="005954ED"/>
    <w:rsid w:val="0059569D"/>
    <w:rsid w:val="005A38F7"/>
    <w:rsid w:val="005D24DB"/>
    <w:rsid w:val="005E23E5"/>
    <w:rsid w:val="0060031D"/>
    <w:rsid w:val="0060283B"/>
    <w:rsid w:val="00607930"/>
    <w:rsid w:val="00607A0F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4695"/>
    <w:rsid w:val="006B5436"/>
    <w:rsid w:val="006B79B2"/>
    <w:rsid w:val="006C3259"/>
    <w:rsid w:val="006C4E48"/>
    <w:rsid w:val="006D1F82"/>
    <w:rsid w:val="006E77D5"/>
    <w:rsid w:val="006F36C3"/>
    <w:rsid w:val="006F701A"/>
    <w:rsid w:val="006F7190"/>
    <w:rsid w:val="007043CB"/>
    <w:rsid w:val="0070718E"/>
    <w:rsid w:val="007110B2"/>
    <w:rsid w:val="00727E84"/>
    <w:rsid w:val="00744AEB"/>
    <w:rsid w:val="007467F6"/>
    <w:rsid w:val="00763449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6B76"/>
    <w:rsid w:val="007E759A"/>
    <w:rsid w:val="007F6BF6"/>
    <w:rsid w:val="007F7CBE"/>
    <w:rsid w:val="00805A4E"/>
    <w:rsid w:val="00806B1C"/>
    <w:rsid w:val="00814486"/>
    <w:rsid w:val="00834266"/>
    <w:rsid w:val="00855DE9"/>
    <w:rsid w:val="00865AAC"/>
    <w:rsid w:val="008839B5"/>
    <w:rsid w:val="00883B4C"/>
    <w:rsid w:val="008901B5"/>
    <w:rsid w:val="008901FA"/>
    <w:rsid w:val="008936F2"/>
    <w:rsid w:val="00896623"/>
    <w:rsid w:val="00897784"/>
    <w:rsid w:val="008A53D7"/>
    <w:rsid w:val="008A6309"/>
    <w:rsid w:val="008C2982"/>
    <w:rsid w:val="008C3F6F"/>
    <w:rsid w:val="008C63ED"/>
    <w:rsid w:val="008D416A"/>
    <w:rsid w:val="008D6F97"/>
    <w:rsid w:val="008E7FCF"/>
    <w:rsid w:val="008F611B"/>
    <w:rsid w:val="008F7499"/>
    <w:rsid w:val="00903C1D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6D1B"/>
    <w:rsid w:val="009A121B"/>
    <w:rsid w:val="009A4F92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7284"/>
    <w:rsid w:val="00A176F8"/>
    <w:rsid w:val="00A26FA1"/>
    <w:rsid w:val="00A35711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A67CC"/>
    <w:rsid w:val="00AB6660"/>
    <w:rsid w:val="00AC2259"/>
    <w:rsid w:val="00AD7AA3"/>
    <w:rsid w:val="00AD7EF8"/>
    <w:rsid w:val="00AE5FA3"/>
    <w:rsid w:val="00B0258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67EFF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2240"/>
    <w:rsid w:val="00BE4AC6"/>
    <w:rsid w:val="00BE4BD8"/>
    <w:rsid w:val="00BE6889"/>
    <w:rsid w:val="00BF243F"/>
    <w:rsid w:val="00C21772"/>
    <w:rsid w:val="00C25FBF"/>
    <w:rsid w:val="00C2769B"/>
    <w:rsid w:val="00C35813"/>
    <w:rsid w:val="00C47AA4"/>
    <w:rsid w:val="00C60E0D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673F9"/>
    <w:rsid w:val="00D74561"/>
    <w:rsid w:val="00D8252A"/>
    <w:rsid w:val="00D83D5D"/>
    <w:rsid w:val="00DA7D2B"/>
    <w:rsid w:val="00DB2ACB"/>
    <w:rsid w:val="00DC2BC7"/>
    <w:rsid w:val="00DD19BC"/>
    <w:rsid w:val="00DE035F"/>
    <w:rsid w:val="00E018A0"/>
    <w:rsid w:val="00E128F6"/>
    <w:rsid w:val="00E24117"/>
    <w:rsid w:val="00E32177"/>
    <w:rsid w:val="00E43BDD"/>
    <w:rsid w:val="00E472C3"/>
    <w:rsid w:val="00E472FC"/>
    <w:rsid w:val="00E57191"/>
    <w:rsid w:val="00E6490C"/>
    <w:rsid w:val="00E95848"/>
    <w:rsid w:val="00E9749A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43AE2"/>
    <w:rsid w:val="00F649AF"/>
    <w:rsid w:val="00F7212A"/>
    <w:rsid w:val="00F76D8B"/>
    <w:rsid w:val="00F814CB"/>
    <w:rsid w:val="00F82E51"/>
    <w:rsid w:val="00F84105"/>
    <w:rsid w:val="00F87FD7"/>
    <w:rsid w:val="00FA5DED"/>
    <w:rsid w:val="00FB092A"/>
    <w:rsid w:val="00FB6249"/>
    <w:rsid w:val="00FC1FF1"/>
    <w:rsid w:val="00FC2125"/>
    <w:rsid w:val="00FC52F7"/>
    <w:rsid w:val="00FD7DB2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127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Li, Suyang</cp:lastModifiedBy>
  <cp:revision>134</cp:revision>
  <cp:lastPrinted>2019-03-26T17:28:00Z</cp:lastPrinted>
  <dcterms:created xsi:type="dcterms:W3CDTF">2021-01-22T18:19:00Z</dcterms:created>
  <dcterms:modified xsi:type="dcterms:W3CDTF">2024-10-06T04:09:00Z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